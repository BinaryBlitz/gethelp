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63" w:rsidRDefault="00BE6963" w:rsidP="00BE6963">
      <w:pPr>
        <w:jc w:val="center"/>
        <w:rPr>
          <w:lang w:val="en-US"/>
        </w:rPr>
      </w:pPr>
    </w:p>
    <w:p w:rsidR="00201321" w:rsidRDefault="00201321" w:rsidP="00AB59A8">
      <w:pPr>
        <w:jc w:val="center"/>
        <w:rPr>
          <w:b/>
        </w:rPr>
      </w:pPr>
      <w:r w:rsidRPr="00A545A1">
        <w:rPr>
          <w:b/>
        </w:rPr>
        <w:t>Как это работает</w:t>
      </w:r>
    </w:p>
    <w:p w:rsidR="00AB59A8" w:rsidRPr="00AB59A8" w:rsidRDefault="00AB59A8" w:rsidP="00AB59A8">
      <w:pPr>
        <w:jc w:val="center"/>
        <w:rPr>
          <w:b/>
          <w:lang w:val="en-US"/>
        </w:rPr>
      </w:pPr>
      <w:bookmarkStart w:id="0" w:name="_GoBack"/>
      <w:bookmarkEnd w:id="0"/>
    </w:p>
    <w:p w:rsidR="00201321" w:rsidRDefault="00201321" w:rsidP="00BE6963">
      <w:pPr>
        <w:jc w:val="center"/>
      </w:pPr>
    </w:p>
    <w:p w:rsidR="00201321" w:rsidRDefault="00201321" w:rsidP="00201321">
      <w:pPr>
        <w:pStyle w:val="a3"/>
        <w:numPr>
          <w:ilvl w:val="0"/>
          <w:numId w:val="1"/>
        </w:numPr>
      </w:pPr>
      <w:r>
        <w:t>Создайте заказ на выполнение задания или онлайн помощь во время контрольной или экзамена.</w:t>
      </w:r>
      <w:r w:rsidR="00252071">
        <w:t xml:space="preserve"> Ему будет присвоен статус «Рассматривается».</w:t>
      </w:r>
    </w:p>
    <w:p w:rsidR="00252071" w:rsidRDefault="00252071" w:rsidP="00252071">
      <w:pPr>
        <w:pStyle w:val="a3"/>
      </w:pPr>
    </w:p>
    <w:p w:rsidR="00201321" w:rsidRDefault="00252071" w:rsidP="00201321">
      <w:pPr>
        <w:pStyle w:val="a3"/>
        <w:numPr>
          <w:ilvl w:val="0"/>
          <w:numId w:val="1"/>
        </w:numPr>
      </w:pPr>
      <w:r>
        <w:t xml:space="preserve">Дождитесь ответа. Если оператор одобрит ваш заказ, ему будет присвоена цена и статус сменится на «Ожидает оплаты». В некоторые моменты времени, нагрузка на сервис бывает очень высока, либо задания оказываются очень сложными. В таких случаях мы не сможем выполнить заказ, и ему будет присвоен  статус «Отклонен». Мы заботимся о качестве нашего сервиса, поэтому не беремся за те задания, в которых не можем быть уверены на 100%. </w:t>
      </w:r>
    </w:p>
    <w:p w:rsidR="00252071" w:rsidRDefault="00252071" w:rsidP="00252071"/>
    <w:p w:rsidR="00252071" w:rsidRDefault="00252071" w:rsidP="00252071">
      <w:pPr>
        <w:pStyle w:val="a3"/>
      </w:pPr>
    </w:p>
    <w:p w:rsidR="00252071" w:rsidRDefault="00252071" w:rsidP="00252071">
      <w:pPr>
        <w:pStyle w:val="a3"/>
        <w:numPr>
          <w:ilvl w:val="0"/>
          <w:numId w:val="1"/>
        </w:numPr>
      </w:pPr>
      <w:r>
        <w:t>Оплатите заказ одним из удобных для вас способов.</w:t>
      </w:r>
    </w:p>
    <w:p w:rsidR="00252071" w:rsidRDefault="00252071" w:rsidP="00252071">
      <w:pPr>
        <w:pStyle w:val="a3"/>
      </w:pPr>
    </w:p>
    <w:p w:rsidR="00252071" w:rsidRDefault="00252071" w:rsidP="00252071">
      <w:pPr>
        <w:pStyle w:val="a3"/>
        <w:numPr>
          <w:ilvl w:val="0"/>
          <w:numId w:val="1"/>
        </w:numPr>
      </w:pPr>
      <w:r>
        <w:t>После оплаты статус заказа сменится на «Принят», и оператор приступит к его выполнению.</w:t>
      </w:r>
    </w:p>
    <w:p w:rsidR="00252071" w:rsidRDefault="00252071" w:rsidP="00252071"/>
    <w:p w:rsidR="00252071" w:rsidRDefault="00252071" w:rsidP="00252071">
      <w:pPr>
        <w:pStyle w:val="a3"/>
        <w:numPr>
          <w:ilvl w:val="0"/>
          <w:numId w:val="1"/>
        </w:numPr>
      </w:pPr>
      <w:r>
        <w:t xml:space="preserve">После того, как заказ будет выполнен, решение будет прислано вам в чат, либо отправлено на почту ( на ваше усмотрение). </w:t>
      </w:r>
    </w:p>
    <w:p w:rsidR="00252071" w:rsidRDefault="00252071" w:rsidP="00252071"/>
    <w:p w:rsidR="00A545A1" w:rsidRDefault="00252071" w:rsidP="00A545A1">
      <w:pPr>
        <w:pStyle w:val="a3"/>
        <w:numPr>
          <w:ilvl w:val="0"/>
          <w:numId w:val="1"/>
        </w:numPr>
      </w:pPr>
      <w:r>
        <w:t xml:space="preserve">В случае если вас не устроило качество выполненной работы, вы всегда можете написать об этом в чате заказа непосредственно оператору, либо воспользоваться формой обратной связи в мобильном приложении, или на сайте. </w:t>
      </w:r>
      <w:r w:rsidR="00A545A1">
        <w:t xml:space="preserve"> После выяснения обоснованности ваших претензий, работа либо будет доделана, либо вам вернут ваши деньги.</w:t>
      </w:r>
    </w:p>
    <w:p w:rsidR="00A545A1" w:rsidRDefault="00A545A1" w:rsidP="00A545A1"/>
    <w:p w:rsidR="00A545A1" w:rsidRDefault="00A545A1" w:rsidP="00A545A1">
      <w:pPr>
        <w:pStyle w:val="a3"/>
      </w:pPr>
    </w:p>
    <w:p w:rsidR="00A545A1" w:rsidRDefault="00A545A1" w:rsidP="00A545A1"/>
    <w:p w:rsidR="00A545A1" w:rsidRPr="00A545A1" w:rsidRDefault="00A545A1" w:rsidP="00A545A1">
      <w:pPr>
        <w:jc w:val="center"/>
        <w:rPr>
          <w:b/>
        </w:rPr>
      </w:pPr>
      <w:r w:rsidRPr="00A545A1">
        <w:rPr>
          <w:b/>
        </w:rPr>
        <w:t>Возврат осуществляется на следующих условиях:</w:t>
      </w:r>
    </w:p>
    <w:p w:rsidR="00A545A1" w:rsidRDefault="00A545A1" w:rsidP="00A545A1"/>
    <w:p w:rsidR="00A545A1" w:rsidRDefault="00A545A1" w:rsidP="00A545A1">
      <w:pPr>
        <w:pStyle w:val="a3"/>
        <w:numPr>
          <w:ilvl w:val="0"/>
          <w:numId w:val="3"/>
        </w:numPr>
      </w:pPr>
      <w:r>
        <w:t>В случае отмены заказа в течении часа после его оплаты, но не позднее чем за час до времени выполнения задания (для онлайн-помощи), вам будет возвращена полная стоимость заказа, за исключением комиссии банка, который обслуживал ваш платеж.</w:t>
      </w:r>
    </w:p>
    <w:p w:rsidR="00A545A1" w:rsidRDefault="00A545A1" w:rsidP="00A545A1">
      <w:pPr>
        <w:pStyle w:val="a3"/>
      </w:pPr>
    </w:p>
    <w:p w:rsidR="00A545A1" w:rsidRDefault="00A545A1" w:rsidP="00A545A1">
      <w:pPr>
        <w:pStyle w:val="a3"/>
        <w:numPr>
          <w:ilvl w:val="0"/>
          <w:numId w:val="3"/>
        </w:numPr>
      </w:pPr>
      <w:r>
        <w:t xml:space="preserve">В случае не выхода пользователя на связь в условленное время (для онлайн-помощи), не предоставления условий задания пользователем (не присланное фото или текст задания) по любым независящим от представителей сервиса </w:t>
      </w:r>
      <w:proofErr w:type="spellStart"/>
      <w:r>
        <w:rPr>
          <w:lang w:val="en-US"/>
        </w:rPr>
        <w:t>GettHelp</w:t>
      </w:r>
      <w:proofErr w:type="spellEnd"/>
      <w:r>
        <w:rPr>
          <w:lang w:val="en-US"/>
        </w:rPr>
        <w:t xml:space="preserve"> </w:t>
      </w:r>
      <w:r>
        <w:t xml:space="preserve">причинам, стоимость заказа не </w:t>
      </w:r>
      <w:proofErr w:type="spellStart"/>
      <w:r>
        <w:t>возврашается</w:t>
      </w:r>
      <w:proofErr w:type="spellEnd"/>
      <w:r>
        <w:t>.</w:t>
      </w:r>
    </w:p>
    <w:p w:rsidR="00A545A1" w:rsidRDefault="00A545A1" w:rsidP="00A545A1"/>
    <w:p w:rsidR="00A545A1" w:rsidRDefault="00A545A1" w:rsidP="00A545A1">
      <w:pPr>
        <w:pStyle w:val="a3"/>
      </w:pPr>
    </w:p>
    <w:p w:rsidR="00A545A1" w:rsidRDefault="00A545A1" w:rsidP="00A545A1">
      <w:pPr>
        <w:pStyle w:val="a3"/>
        <w:numPr>
          <w:ilvl w:val="0"/>
          <w:numId w:val="3"/>
        </w:numPr>
      </w:pPr>
      <w:r>
        <w:t>При несоответствии результатов выполненных заданий требованиям пользователя, после выяснения обоснованности его претензий, пользователю возвращается 50% от стоимости заказа.</w:t>
      </w:r>
    </w:p>
    <w:p w:rsidR="00A545A1" w:rsidRDefault="00A545A1" w:rsidP="00A545A1">
      <w:pPr>
        <w:pStyle w:val="a3"/>
      </w:pPr>
    </w:p>
    <w:p w:rsidR="00A545A1" w:rsidRDefault="00A545A1" w:rsidP="00A545A1">
      <w:pPr>
        <w:pStyle w:val="a3"/>
        <w:numPr>
          <w:ilvl w:val="0"/>
          <w:numId w:val="3"/>
        </w:numPr>
      </w:pPr>
      <w:r>
        <w:t xml:space="preserve">В случае невыполнения заказа по любым причинам, произошедшим прямо по вине представителей сервиса </w:t>
      </w:r>
      <w:proofErr w:type="spellStart"/>
      <w:r>
        <w:rPr>
          <w:lang w:val="en-US"/>
        </w:rPr>
        <w:t>GettHelp</w:t>
      </w:r>
      <w:proofErr w:type="spellEnd"/>
      <w:r>
        <w:t xml:space="preserve">, вам будет возвращена полная </w:t>
      </w:r>
      <w:r>
        <w:lastRenderedPageBreak/>
        <w:t>стоимость заказа, за исключением комиссии банка, который обслуживал ваш платеж.</w:t>
      </w:r>
    </w:p>
    <w:p w:rsidR="00A545A1" w:rsidRPr="00201321" w:rsidRDefault="00A545A1" w:rsidP="00A545A1">
      <w:pPr>
        <w:pStyle w:val="a3"/>
      </w:pPr>
    </w:p>
    <w:p w:rsidR="00BE6963" w:rsidRPr="00BE6963" w:rsidRDefault="00BE6963" w:rsidP="00BE6963"/>
    <w:sectPr w:rsidR="00BE6963" w:rsidRPr="00BE6963" w:rsidSect="00E25F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1A1E"/>
    <w:multiLevelType w:val="hybridMultilevel"/>
    <w:tmpl w:val="6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7959"/>
    <w:multiLevelType w:val="hybridMultilevel"/>
    <w:tmpl w:val="B1D4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F11E2"/>
    <w:multiLevelType w:val="hybridMultilevel"/>
    <w:tmpl w:val="7922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63"/>
    <w:rsid w:val="00201321"/>
    <w:rsid w:val="00252071"/>
    <w:rsid w:val="002A6E12"/>
    <w:rsid w:val="00A545A1"/>
    <w:rsid w:val="00AB59A8"/>
    <w:rsid w:val="00BE6963"/>
    <w:rsid w:val="00E2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A85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Marat Dzobelov</cp:lastModifiedBy>
  <cp:revision>1</cp:revision>
  <dcterms:created xsi:type="dcterms:W3CDTF">2016-01-09T17:16:00Z</dcterms:created>
  <dcterms:modified xsi:type="dcterms:W3CDTF">2016-01-09T18:08:00Z</dcterms:modified>
</cp:coreProperties>
</file>